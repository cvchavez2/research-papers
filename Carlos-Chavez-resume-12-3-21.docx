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53EB" w14:textId="77777777" w:rsidR="00E50472" w:rsidRPr="00401E6A" w:rsidRDefault="00C142FF" w:rsidP="009C37DA">
      <w:pPr>
        <w:pStyle w:val="Name"/>
        <w:spacing w:after="0"/>
        <w:rPr>
          <w:sz w:val="40"/>
          <w:szCs w:val="40"/>
        </w:rPr>
      </w:pPr>
      <w:r w:rsidRPr="00401E6A">
        <w:rPr>
          <w:sz w:val="40"/>
          <w:szCs w:val="40"/>
        </w:rPr>
        <w:t>Carlos V. Chavez</w:t>
      </w:r>
    </w:p>
    <w:p w14:paraId="7FA6544E" w14:textId="0CDFA146" w:rsidR="00E50472" w:rsidRPr="009F6C8D" w:rsidRDefault="00C142FF" w:rsidP="009C37DA">
      <w:pPr>
        <w:spacing w:after="0" w:line="240" w:lineRule="auto"/>
        <w:rPr>
          <w:sz w:val="21"/>
          <w:szCs w:val="21"/>
        </w:rPr>
      </w:pPr>
      <w:r w:rsidRPr="009F6C8D">
        <w:rPr>
          <w:sz w:val="21"/>
          <w:szCs w:val="21"/>
        </w:rPr>
        <w:t xml:space="preserve">500 W. University Av., PMB 106, El Paso, Tx. 79968 | </w:t>
      </w:r>
      <w:r w:rsidR="00B272C7" w:rsidRPr="009F6C8D">
        <w:rPr>
          <w:sz w:val="21"/>
          <w:szCs w:val="21"/>
        </w:rPr>
        <w:t>(</w:t>
      </w:r>
      <w:r w:rsidRPr="009F6C8D">
        <w:rPr>
          <w:sz w:val="21"/>
          <w:szCs w:val="21"/>
        </w:rPr>
        <w:t>915</w:t>
      </w:r>
      <w:r w:rsidR="00B272C7" w:rsidRPr="009F6C8D">
        <w:rPr>
          <w:sz w:val="21"/>
          <w:szCs w:val="21"/>
        </w:rPr>
        <w:t>)</w:t>
      </w:r>
      <w:r w:rsidR="009F6C8D">
        <w:rPr>
          <w:sz w:val="21"/>
          <w:szCs w:val="21"/>
        </w:rPr>
        <w:t>-</w:t>
      </w:r>
      <w:r w:rsidRPr="009F6C8D">
        <w:rPr>
          <w:sz w:val="21"/>
          <w:szCs w:val="21"/>
        </w:rPr>
        <w:t>258</w:t>
      </w:r>
      <w:r w:rsidR="009F6C8D">
        <w:rPr>
          <w:sz w:val="21"/>
          <w:szCs w:val="21"/>
        </w:rPr>
        <w:t>-</w:t>
      </w:r>
      <w:r w:rsidRPr="009F6C8D">
        <w:rPr>
          <w:sz w:val="21"/>
          <w:szCs w:val="21"/>
        </w:rPr>
        <w:t>2559 |</w:t>
      </w:r>
      <w:r w:rsidR="0096747D" w:rsidRPr="009F6C8D">
        <w:rPr>
          <w:sz w:val="21"/>
          <w:szCs w:val="21"/>
        </w:rPr>
        <w:t xml:space="preserve"> </w:t>
      </w:r>
      <w:r w:rsidR="006B328C" w:rsidRPr="006B328C">
        <w:rPr>
          <w:sz w:val="16"/>
          <w:szCs w:val="16"/>
        </w:rPr>
        <w:t>carlos.chavezvillalobos@cognizant.com</w:t>
      </w:r>
    </w:p>
    <w:p w14:paraId="3131C067" w14:textId="52CBBA9F" w:rsidR="002E1727" w:rsidRPr="00EF62B6" w:rsidRDefault="00F53E3F" w:rsidP="009C37DA">
      <w:pPr>
        <w:pStyle w:val="Heading1"/>
        <w:spacing w:before="120" w:after="40"/>
        <w:rPr>
          <w:sz w:val="22"/>
          <w:szCs w:val="22"/>
        </w:rPr>
      </w:pPr>
      <w:r w:rsidRPr="00EF62B6">
        <w:rPr>
          <w:sz w:val="22"/>
          <w:szCs w:val="22"/>
        </w:rPr>
        <w:t>Education</w:t>
      </w:r>
    </w:p>
    <w:p w14:paraId="6C06A009" w14:textId="5EE565B9" w:rsidR="00EF62B6" w:rsidRDefault="00EF62B6" w:rsidP="009C37DA">
      <w:pPr>
        <w:spacing w:after="120" w:line="240" w:lineRule="auto"/>
      </w:pPr>
      <w:r>
        <w:t>University of Texas at El Paso (UTEP)</w:t>
      </w:r>
      <w:r>
        <w:br/>
        <w:t>Master of Science – Software Engineering</w:t>
      </w:r>
      <w:r>
        <w:tab/>
      </w:r>
      <w:r>
        <w:tab/>
      </w:r>
      <w:r>
        <w:tab/>
        <w:t xml:space="preserve"> | Grad Date: May 2020 | GPA </w:t>
      </w:r>
      <w:r w:rsidR="00B96100">
        <w:t>3</w:t>
      </w:r>
      <w:r>
        <w:t>.</w:t>
      </w:r>
      <w:r w:rsidR="00C6767E">
        <w:t>9</w:t>
      </w:r>
      <w:r>
        <w:br/>
        <w:t>Bachelor of Arts – Political Science/International Relations</w:t>
      </w:r>
      <w:r w:rsidR="00392773">
        <w:t xml:space="preserve"> minor: Psychology</w:t>
      </w:r>
      <w:r>
        <w:t xml:space="preserve"> | December 2014 | GPA 3.21</w:t>
      </w:r>
    </w:p>
    <w:p w14:paraId="7DF5F4AE" w14:textId="34D362FA" w:rsidR="00A11203" w:rsidRDefault="00CA5C5F" w:rsidP="009C37DA">
      <w:pPr>
        <w:spacing w:after="0" w:line="240" w:lineRule="auto"/>
        <w:ind w:right="-288"/>
        <w:rPr>
          <w:b/>
          <w:bCs/>
          <w:i/>
          <w:iCs/>
        </w:rPr>
      </w:pPr>
      <w:r w:rsidRPr="00B04548">
        <w:rPr>
          <w:b/>
          <w:bCs/>
          <w:i/>
          <w:iCs/>
        </w:rPr>
        <w:t xml:space="preserve">Technical Skills: </w:t>
      </w:r>
    </w:p>
    <w:p w14:paraId="2C88ECC2" w14:textId="47A10866" w:rsidR="00345561" w:rsidRPr="00B04548" w:rsidRDefault="00345561" w:rsidP="009C37DA">
      <w:pPr>
        <w:spacing w:after="0" w:line="240" w:lineRule="auto"/>
        <w:ind w:right="-288"/>
        <w:rPr>
          <w:b/>
          <w:bCs/>
          <w:i/>
          <w:iCs/>
        </w:rPr>
      </w:pPr>
      <w:r>
        <w:rPr>
          <w:b/>
          <w:bCs/>
        </w:rPr>
        <w:t xml:space="preserve">Languages: </w:t>
      </w:r>
      <w:r w:rsidRPr="0033370C">
        <w:t xml:space="preserve">Java, </w:t>
      </w:r>
      <w:r>
        <w:t xml:space="preserve"> </w:t>
      </w:r>
      <w:r w:rsidRPr="0033370C">
        <w:t xml:space="preserve">C#, TypeScript, </w:t>
      </w:r>
      <w:r>
        <w:t xml:space="preserve"> </w:t>
      </w:r>
      <w:r w:rsidRPr="0033370C">
        <w:t xml:space="preserve">Dart, </w:t>
      </w:r>
      <w:r>
        <w:t xml:space="preserve"> </w:t>
      </w:r>
      <w:r w:rsidRPr="0033370C">
        <w:t>JavaScript</w:t>
      </w:r>
    </w:p>
    <w:p w14:paraId="70792279" w14:textId="2A50B782" w:rsidR="00B04548" w:rsidRDefault="00A11203" w:rsidP="009C37DA">
      <w:pPr>
        <w:spacing w:after="0" w:line="240" w:lineRule="auto"/>
        <w:ind w:right="-288"/>
      </w:pPr>
      <w:r>
        <w:rPr>
          <w:b/>
          <w:bCs/>
        </w:rPr>
        <w:t xml:space="preserve">Web Tech: </w:t>
      </w:r>
      <w:r w:rsidR="00974BF1">
        <w:t xml:space="preserve">Angular, </w:t>
      </w:r>
      <w:r w:rsidR="00345561">
        <w:t xml:space="preserve">.NET </w:t>
      </w:r>
      <w:r w:rsidRPr="00A11203">
        <w:t>MVC,</w:t>
      </w:r>
      <w:r w:rsidR="00B04548">
        <w:t xml:space="preserve"> </w:t>
      </w:r>
      <w:r w:rsidRPr="00A11203">
        <w:t>REST</w:t>
      </w:r>
      <w:r w:rsidR="00A221A0">
        <w:t xml:space="preserve"> </w:t>
      </w:r>
      <w:r>
        <w:rPr>
          <w:b/>
          <w:bCs/>
        </w:rPr>
        <w:br/>
        <w:t xml:space="preserve">DevOps: </w:t>
      </w:r>
      <w:r w:rsidRPr="0033370C">
        <w:t xml:space="preserve">Git, </w:t>
      </w:r>
      <w:r w:rsidR="00B04548">
        <w:t xml:space="preserve"> </w:t>
      </w:r>
      <w:r w:rsidR="0033370C" w:rsidRPr="0033370C">
        <w:t>GitHub</w:t>
      </w:r>
      <w:r w:rsidR="00974BF1">
        <w:t xml:space="preserve"> Actions</w:t>
      </w:r>
      <w:r w:rsidRPr="0033370C">
        <w:t xml:space="preserve">, </w:t>
      </w:r>
      <w:r w:rsidR="00B04548">
        <w:t xml:space="preserve"> </w:t>
      </w:r>
      <w:r w:rsidR="00345561">
        <w:t xml:space="preserve">ADO, </w:t>
      </w:r>
      <w:proofErr w:type="spellStart"/>
      <w:r w:rsidRPr="0033370C">
        <w:t>SonarCloud</w:t>
      </w:r>
      <w:proofErr w:type="spellEnd"/>
      <w:r w:rsidRPr="0033370C">
        <w:t>,</w:t>
      </w:r>
      <w:r w:rsidR="00B04548">
        <w:t xml:space="preserve"> </w:t>
      </w:r>
      <w:r w:rsidRPr="0033370C">
        <w:t>YAML</w:t>
      </w:r>
      <w:r w:rsidR="0033370C" w:rsidRPr="0033370C">
        <w:t xml:space="preserve">, </w:t>
      </w:r>
      <w:r w:rsidR="00B04548">
        <w:t xml:space="preserve"> </w:t>
      </w:r>
      <w:r w:rsidR="0033370C" w:rsidRPr="0033370C">
        <w:t>Docker</w:t>
      </w:r>
      <w:r w:rsidR="00A221A0">
        <w:t>, Jenkins</w:t>
      </w:r>
      <w:r w:rsidR="00974BF1">
        <w:t xml:space="preserve"> </w:t>
      </w:r>
      <w:r w:rsidR="0033370C" w:rsidRPr="0033370C">
        <w:br/>
      </w:r>
      <w:r w:rsidR="0033370C">
        <w:rPr>
          <w:b/>
          <w:bCs/>
        </w:rPr>
        <w:t xml:space="preserve">Back-end Tech: </w:t>
      </w:r>
      <w:r w:rsidR="00974BF1" w:rsidRPr="0033370C">
        <w:t>.NET Web API</w:t>
      </w:r>
      <w:r w:rsidR="00974BF1">
        <w:t xml:space="preserve">, </w:t>
      </w:r>
      <w:r w:rsidR="00345561">
        <w:t xml:space="preserve">Azure Functions, </w:t>
      </w:r>
      <w:r w:rsidR="00974BF1">
        <w:t>Spring</w:t>
      </w:r>
      <w:r w:rsidR="00974BF1" w:rsidRPr="0033370C">
        <w:t xml:space="preserve"> </w:t>
      </w:r>
      <w:r w:rsidR="00974BF1">
        <w:t xml:space="preserve">Boot, </w:t>
      </w:r>
      <w:r w:rsidR="0033370C" w:rsidRPr="0033370C">
        <w:t>SQL</w:t>
      </w:r>
      <w:r w:rsidR="0033370C">
        <w:t>, SQLite</w:t>
      </w:r>
      <w:r w:rsidR="00B04548">
        <w:t>,</w:t>
      </w:r>
      <w:r w:rsidR="0033370C" w:rsidRPr="0033370C">
        <w:t xml:space="preserve"> </w:t>
      </w:r>
      <w:r w:rsidR="0016341C">
        <w:t>J</w:t>
      </w:r>
      <w:r w:rsidR="0033370C" w:rsidRPr="0033370C">
        <w:t xml:space="preserve">ava, ADO.NET Entity Framework </w:t>
      </w:r>
      <w:r w:rsidR="00B04548">
        <w:t xml:space="preserve"> </w:t>
      </w:r>
      <w:r w:rsidR="0033370C" w:rsidRPr="0033370C">
        <w:br/>
      </w:r>
      <w:r w:rsidR="0016341C">
        <w:t>Cloud: Azure, Azure Functions, Storage Accounts, Azure Data Factory, Azure SQL DB</w:t>
      </w:r>
      <w:r w:rsidR="0033370C" w:rsidRPr="0033370C">
        <w:br/>
      </w:r>
      <w:r w:rsidR="0033370C">
        <w:rPr>
          <w:b/>
          <w:bCs/>
        </w:rPr>
        <w:t xml:space="preserve">Dev-Tools: </w:t>
      </w:r>
      <w:r w:rsidR="0033370C" w:rsidRPr="0033370C">
        <w:t>Visual Studio Code,</w:t>
      </w:r>
      <w:r w:rsidR="00B04548">
        <w:t xml:space="preserve"> </w:t>
      </w:r>
      <w:r w:rsidR="0033370C" w:rsidRPr="0033370C">
        <w:t xml:space="preserve"> IntelliJ IDEA, </w:t>
      </w:r>
      <w:r w:rsidR="00B04548">
        <w:t xml:space="preserve"> </w:t>
      </w:r>
      <w:r w:rsidR="0033370C" w:rsidRPr="0033370C">
        <w:t xml:space="preserve">Android Studio, </w:t>
      </w:r>
      <w:r w:rsidR="00B04548">
        <w:t xml:space="preserve"> </w:t>
      </w:r>
      <w:r w:rsidR="0033370C" w:rsidRPr="0033370C">
        <w:t>Eclipse IDE</w:t>
      </w:r>
    </w:p>
    <w:p w14:paraId="020C9EB0" w14:textId="1B88121E" w:rsidR="00B04548" w:rsidRDefault="00B04548" w:rsidP="009C37DA">
      <w:pPr>
        <w:spacing w:after="0" w:line="240" w:lineRule="auto"/>
        <w:ind w:right="-288"/>
      </w:pPr>
      <w:r w:rsidRPr="00B04548">
        <w:rPr>
          <w:b/>
          <w:bCs/>
        </w:rPr>
        <w:t>Testing-Tools:</w:t>
      </w:r>
      <w:r>
        <w:t xml:space="preserve"> JUnit,  xUnit,  Karma,  Jasmine</w:t>
      </w:r>
      <w:r w:rsidR="00A221A0">
        <w:t>,</w:t>
      </w:r>
    </w:p>
    <w:p w14:paraId="60415C6C" w14:textId="10E11A5C" w:rsidR="00CA5C5F" w:rsidRPr="00CA5C5F" w:rsidRDefault="00B04548" w:rsidP="009C37DA">
      <w:pPr>
        <w:spacing w:after="0" w:line="240" w:lineRule="auto"/>
        <w:ind w:right="-288"/>
      </w:pPr>
      <w:r w:rsidRPr="00B04548">
        <w:rPr>
          <w:b/>
          <w:bCs/>
        </w:rPr>
        <w:t>Mobile:</w:t>
      </w:r>
      <w:r>
        <w:rPr>
          <w:b/>
          <w:bCs/>
        </w:rPr>
        <w:t xml:space="preserve"> </w:t>
      </w:r>
      <w:r>
        <w:t>Android Dev,  Flutter</w:t>
      </w:r>
    </w:p>
    <w:p w14:paraId="45877B09" w14:textId="4E2BD0E7" w:rsidR="00E50472" w:rsidRDefault="00EF62B6" w:rsidP="009C37DA">
      <w:pPr>
        <w:pStyle w:val="Heading1"/>
        <w:spacing w:before="120" w:after="60"/>
        <w:rPr>
          <w:sz w:val="22"/>
          <w:szCs w:val="22"/>
        </w:rPr>
      </w:pPr>
      <w:r>
        <w:rPr>
          <w:sz w:val="22"/>
          <w:szCs w:val="22"/>
        </w:rPr>
        <w:t>Experience</w:t>
      </w:r>
    </w:p>
    <w:p w14:paraId="01FA1D1E" w14:textId="1B03446B" w:rsidR="0016341C" w:rsidRDefault="0016341C" w:rsidP="0016341C">
      <w:r>
        <w:t>Blue Cross Blue Shield of Kansas City (Cognizant Contractor) 5/15/21 – 12/15/21</w:t>
      </w:r>
    </w:p>
    <w:p w14:paraId="67648579" w14:textId="1A350C4F" w:rsidR="0016341C" w:rsidRDefault="0016341C" w:rsidP="0016341C">
      <w:r>
        <w:t>Healthcare Solutions Team</w:t>
      </w:r>
    </w:p>
    <w:p w14:paraId="0025F1A5" w14:textId="15535808" w:rsidR="0007518B" w:rsidRDefault="0007518B" w:rsidP="0007518B">
      <w:pPr>
        <w:pStyle w:val="ListParagraph"/>
        <w:numPr>
          <w:ilvl w:val="0"/>
          <w:numId w:val="23"/>
        </w:numPr>
      </w:pPr>
      <w:r>
        <w:t xml:space="preserve">Developed two solutions that serve as interfaces to deliver Faxes and Documents to two different vendors. </w:t>
      </w:r>
      <w:r w:rsidRPr="00326768">
        <w:rPr>
          <w:i/>
          <w:iCs/>
        </w:rPr>
        <w:t>First</w:t>
      </w:r>
      <w:r>
        <w:t xml:space="preserve"> solution is an API created using .NET Web API, hosted on-premise that relayed Faxes coming from Data Stage into another server </w:t>
      </w:r>
      <w:r w:rsidR="006B328C">
        <w:t xml:space="preserve">also </w:t>
      </w:r>
      <w:r>
        <w:t>hosted</w:t>
      </w:r>
      <w:r w:rsidR="00326768">
        <w:t xml:space="preserve"> </w:t>
      </w:r>
      <w:r>
        <w:t>on-premise design</w:t>
      </w:r>
      <w:r w:rsidR="00326768">
        <w:t>ed</w:t>
      </w:r>
      <w:r>
        <w:t xml:space="preserve"> to send the actual Fax to the </w:t>
      </w:r>
      <w:r w:rsidR="00326768">
        <w:t xml:space="preserve">patients. </w:t>
      </w:r>
      <w:r w:rsidR="00326768" w:rsidRPr="00326768">
        <w:rPr>
          <w:i/>
          <w:iCs/>
        </w:rPr>
        <w:t>Second</w:t>
      </w:r>
      <w:r w:rsidR="00326768">
        <w:t xml:space="preserve"> solution is an Azure Function, hosted on Azure, in charge of validating, transforming several document types, and sending those to its respective location in a server managed by an external vendor. </w:t>
      </w:r>
    </w:p>
    <w:p w14:paraId="42CC6517" w14:textId="598BD70C" w:rsidR="00326768" w:rsidRDefault="00326768" w:rsidP="0007518B">
      <w:pPr>
        <w:pStyle w:val="ListParagraph"/>
        <w:numPr>
          <w:ilvl w:val="0"/>
          <w:numId w:val="23"/>
        </w:numPr>
      </w:pPr>
      <w:r>
        <w:t xml:space="preserve">Both solutions followed the </w:t>
      </w:r>
      <w:proofErr w:type="gramStart"/>
      <w:r>
        <w:t>Test Driven</w:t>
      </w:r>
      <w:proofErr w:type="gramEnd"/>
      <w:r>
        <w:t xml:space="preserve"> Development approach.</w:t>
      </w:r>
    </w:p>
    <w:p w14:paraId="64C5DF05" w14:textId="38BE7397" w:rsidR="00864EC3" w:rsidRDefault="00864EC3" w:rsidP="0007518B">
      <w:pPr>
        <w:pStyle w:val="ListParagraph"/>
        <w:numPr>
          <w:ilvl w:val="0"/>
          <w:numId w:val="23"/>
        </w:numPr>
      </w:pPr>
      <w:r>
        <w:t>Solution number 2 interfaced with A</w:t>
      </w:r>
      <w:r w:rsidR="006B328C">
        <w:t>pi</w:t>
      </w:r>
      <w:r>
        <w:t>gee proxy to communicate with the external server.</w:t>
      </w:r>
      <w:r w:rsidR="00F52260">
        <w:t xml:space="preserve"> Solution use an Azure Key Vault to store configuration and credentials for more security and easy management.</w:t>
      </w:r>
    </w:p>
    <w:p w14:paraId="4F2EA62F" w14:textId="06D5F4F0" w:rsidR="00864EC3" w:rsidRDefault="00864EC3" w:rsidP="0007518B">
      <w:pPr>
        <w:pStyle w:val="ListParagraph"/>
        <w:numPr>
          <w:ilvl w:val="0"/>
          <w:numId w:val="23"/>
        </w:numPr>
      </w:pPr>
      <w:r>
        <w:t xml:space="preserve">Agile methodology was applied throughout the length of the project. </w:t>
      </w:r>
    </w:p>
    <w:p w14:paraId="59225674" w14:textId="3964E520" w:rsidR="00864EC3" w:rsidRDefault="00864EC3" w:rsidP="0007518B">
      <w:pPr>
        <w:pStyle w:val="ListParagraph"/>
        <w:numPr>
          <w:ilvl w:val="0"/>
          <w:numId w:val="23"/>
        </w:numPr>
      </w:pPr>
      <w:r>
        <w:t>Managed the CI/CD pipeline cycle for both solutions using ADO Pipelines/Releases.</w:t>
      </w:r>
    </w:p>
    <w:p w14:paraId="6EB6DBA2" w14:textId="17AE76B9" w:rsidR="006B328C" w:rsidRDefault="006B328C" w:rsidP="0007518B">
      <w:pPr>
        <w:pStyle w:val="ListParagraph"/>
        <w:numPr>
          <w:ilvl w:val="0"/>
          <w:numId w:val="23"/>
        </w:numPr>
      </w:pPr>
      <w:r>
        <w:t>Leveraged Azure Data Factory to Extract, Transform and Load files into an Azure SQL DB for reporting.</w:t>
      </w:r>
    </w:p>
    <w:p w14:paraId="45287373" w14:textId="7BB68026" w:rsidR="00F52260" w:rsidRDefault="00F52260" w:rsidP="00F52260">
      <w:r w:rsidRPr="00F52260">
        <w:t>Cognizant (Enablement) 12/14/20 – 1/8/</w:t>
      </w:r>
      <w:r>
        <w:t>21</w:t>
      </w:r>
    </w:p>
    <w:p w14:paraId="235F2BB8" w14:textId="2EEDF71A" w:rsidR="00F52260" w:rsidRDefault="00F52260" w:rsidP="00F52260">
      <w:pPr>
        <w:pStyle w:val="ListParagraph"/>
        <w:numPr>
          <w:ilvl w:val="0"/>
          <w:numId w:val="23"/>
        </w:numPr>
      </w:pPr>
      <w:r>
        <w:t>Developed Instagram-like application called Pixelgram. Tech stack: Spring Boot, Angular, Java, Jenkins, Gitlab, GCP</w:t>
      </w:r>
      <w:r>
        <w:t>.</w:t>
      </w:r>
    </w:p>
    <w:p w14:paraId="7A2D727D" w14:textId="1C7DD8B4" w:rsidR="00F52260" w:rsidRDefault="00F52260" w:rsidP="00F52260">
      <w:pPr>
        <w:pStyle w:val="ListParagraph"/>
        <w:numPr>
          <w:ilvl w:val="0"/>
          <w:numId w:val="23"/>
        </w:numPr>
      </w:pPr>
      <w:r>
        <w:t>Worked in the Front-end using Angular framework.</w:t>
      </w:r>
    </w:p>
    <w:p w14:paraId="22EF38B9" w14:textId="1B0D5819" w:rsidR="00F52260" w:rsidRDefault="00F52260" w:rsidP="00F52260">
      <w:pPr>
        <w:pStyle w:val="ListParagraph"/>
        <w:numPr>
          <w:ilvl w:val="0"/>
          <w:numId w:val="23"/>
        </w:numPr>
      </w:pPr>
      <w:r>
        <w:t>Angular app wrapped in a Spring Boot application</w:t>
      </w:r>
    </w:p>
    <w:p w14:paraId="69F97618" w14:textId="7CF56544" w:rsidR="00F52260" w:rsidRDefault="00F52260" w:rsidP="00F52260">
      <w:pPr>
        <w:pStyle w:val="ListParagraph"/>
        <w:numPr>
          <w:ilvl w:val="0"/>
          <w:numId w:val="23"/>
        </w:numPr>
      </w:pPr>
      <w:r>
        <w:t>TDD approach used throughout the length of the project.</w:t>
      </w:r>
    </w:p>
    <w:p w14:paraId="6D3ADEFB" w14:textId="5B10AF9A" w:rsidR="00F52260" w:rsidRDefault="00F52260" w:rsidP="00F52260">
      <w:pPr>
        <w:pStyle w:val="ListParagraph"/>
        <w:numPr>
          <w:ilvl w:val="0"/>
          <w:numId w:val="23"/>
        </w:numPr>
      </w:pPr>
      <w:r>
        <w:t>Leveraged Spring Gateway to connect with FEMS and OAuth services.</w:t>
      </w:r>
    </w:p>
    <w:p w14:paraId="3544555F" w14:textId="77777777" w:rsidR="00F52260" w:rsidRDefault="00F52260" w:rsidP="00F52260">
      <w:pPr>
        <w:pStyle w:val="ListParagraph"/>
        <w:numPr>
          <w:ilvl w:val="0"/>
          <w:numId w:val="23"/>
        </w:numPr>
        <w:spacing w:after="60" w:line="240" w:lineRule="auto"/>
      </w:pPr>
      <w:r>
        <w:lastRenderedPageBreak/>
        <w:t>OAuth service was leveraged using Spring Security.</w:t>
      </w:r>
    </w:p>
    <w:p w14:paraId="761681B4" w14:textId="77777777" w:rsidR="002A5177" w:rsidRDefault="00F52260" w:rsidP="002A5177">
      <w:pPr>
        <w:pStyle w:val="ListParagraph"/>
        <w:numPr>
          <w:ilvl w:val="0"/>
          <w:numId w:val="23"/>
        </w:numPr>
      </w:pPr>
      <w:r>
        <w:t>CI/CD pipeline using Jenkins</w:t>
      </w:r>
      <w:r w:rsidR="002A5177">
        <w:t>.</w:t>
      </w:r>
    </w:p>
    <w:p w14:paraId="2C56EF9F" w14:textId="77777777" w:rsidR="002A5177" w:rsidRDefault="002A5177" w:rsidP="002A5177">
      <w:pPr>
        <w:pStyle w:val="ListParagraph"/>
        <w:ind w:left="720"/>
      </w:pPr>
    </w:p>
    <w:p w14:paraId="0CE893EA" w14:textId="538B916D" w:rsidR="00B04548" w:rsidRPr="002A5177" w:rsidRDefault="00B04548" w:rsidP="002A5177">
      <w:pPr>
        <w:pStyle w:val="ListParagraph"/>
        <w:spacing w:after="240"/>
        <w:ind w:left="0"/>
      </w:pPr>
      <w:r w:rsidRPr="002A5177">
        <w:t>Associate Software Engineer</w:t>
      </w:r>
      <w:r w:rsidR="003A1EE6" w:rsidRPr="002A5177">
        <w:t xml:space="preserve"> </w:t>
      </w:r>
      <w:r w:rsidR="00FE21D8" w:rsidRPr="002A5177">
        <w:t>–</w:t>
      </w:r>
      <w:r w:rsidR="003A1EE6" w:rsidRPr="002A5177">
        <w:t xml:space="preserve"> Revature</w:t>
      </w:r>
      <w:r w:rsidR="00FE21D8" w:rsidRPr="002A5177">
        <w:t xml:space="preserve">, Reston, VA </w:t>
      </w:r>
      <w:r w:rsidR="003A1EE6" w:rsidRPr="002A5177">
        <w:t xml:space="preserve">– 07/13/2020 – </w:t>
      </w:r>
      <w:r w:rsidR="00A221A0" w:rsidRPr="002A5177">
        <w:t>10/12/2020</w:t>
      </w:r>
    </w:p>
    <w:p w14:paraId="7F90108C" w14:textId="77777777" w:rsidR="00743A9C" w:rsidRDefault="002B4AE1" w:rsidP="00743A9C">
      <w:r w:rsidRPr="002A5177">
        <w:t xml:space="preserve">- Implemented server-side technologies such as C#, .NET Core, ASP.NET Web API, ADO.NET, Entity Framework, and SQL. </w:t>
      </w:r>
      <w:r w:rsidRPr="002A5177">
        <w:br/>
        <w:t xml:space="preserve">- Leveraged Entity Framework to apply either a Code-First or Data-First approach depending on the project needs. </w:t>
      </w:r>
      <w:r w:rsidRPr="002A5177">
        <w:br/>
        <w:t>- Integrated client-side technologies such as HTML5, CSS, JavaScript and ASP.NET MVC.</w:t>
      </w:r>
      <w:r w:rsidRPr="002A5177">
        <w:br/>
        <w:t>- Used Angular Framework to create dynamic single page applications (SPA).</w:t>
      </w:r>
      <w:r w:rsidRPr="002A5177">
        <w:br/>
        <w:t>- Implemented Test Driven Development using xUnit on applications covering client and server-side.</w:t>
      </w:r>
      <w:r w:rsidRPr="002A5177">
        <w:br/>
        <w:t xml:space="preserve">- Leveraged Coverlet-Coverage to support line, branch, and method coverage. </w:t>
      </w:r>
      <w:r w:rsidRPr="002A5177">
        <w:br/>
        <w:t>- Executed code analysis using SonarCloud enhancing project workflow with continuous code quality.</w:t>
      </w:r>
      <w:r w:rsidRPr="002A5177">
        <w:br/>
        <w:t xml:space="preserve">- Leveraged Cloud Computing to deploy web apps to the cloud using primarily PaaS and </w:t>
      </w:r>
      <w:r w:rsidR="00D57A4F" w:rsidRPr="002A5177">
        <w:t>I</w:t>
      </w:r>
      <w:r w:rsidRPr="002A5177">
        <w:t xml:space="preserve">aaS. </w:t>
      </w:r>
      <w:r w:rsidRPr="002A5177">
        <w:br/>
        <w:t xml:space="preserve">- Leveraged GitHub Actions to automate the Continuous Integration / Continuous Delivery pipeline for DevOps. </w:t>
      </w:r>
      <w:r w:rsidRPr="002A5177">
        <w:br/>
        <w:t>- Adhered to SOLID principles in software development for code readability, reusability, and maintainability.</w:t>
      </w:r>
      <w:r w:rsidRPr="002A5177">
        <w:br/>
        <w:t xml:space="preserve">- Managed workflow in team environments using Agile and Scrum methodologies for effective sprint-based development. </w:t>
      </w:r>
    </w:p>
    <w:p w14:paraId="109AD28C" w14:textId="000065E5" w:rsidR="00743A9C" w:rsidRDefault="00743A9C" w:rsidP="00743A9C">
      <w:pPr>
        <w:pStyle w:val="Heading1"/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r>
        <w:t>College work experience</w:t>
      </w:r>
    </w:p>
    <w:p w14:paraId="6E3A25F0" w14:textId="63945C6A" w:rsidR="00743A9C" w:rsidRPr="00743A9C" w:rsidRDefault="00A42D3E" w:rsidP="00743A9C">
      <w:hyperlink r:id="rId8" w:history="1">
        <w:r w:rsidRPr="00A42D3E">
          <w:rPr>
            <w:rStyle w:val="Hyperlink"/>
          </w:rPr>
          <w:t>Check me out</w:t>
        </w:r>
      </w:hyperlink>
    </w:p>
    <w:sdt>
      <w:sdtPr>
        <w:id w:val="520597245"/>
        <w:placeholder>
          <w:docPart w:val="B2B9F4118E47CF4FBB800FCF14B76E2A"/>
        </w:placeholder>
        <w:temporary/>
        <w:showingPlcHdr/>
        <w15:appearance w15:val="hidden"/>
      </w:sdtPr>
      <w:sdtEndPr/>
      <w:sdtContent>
        <w:p w14:paraId="36464011" w14:textId="77777777" w:rsidR="00E50472" w:rsidRDefault="00602908">
          <w:pPr>
            <w:pStyle w:val="Heading1"/>
          </w:pPr>
          <w:r w:rsidRPr="00401E6A">
            <w:rPr>
              <w:sz w:val="22"/>
              <w:szCs w:val="22"/>
            </w:rPr>
            <w:t>Awards and Acknowledgements</w:t>
          </w:r>
        </w:p>
      </w:sdtContent>
    </w:sdt>
    <w:p w14:paraId="40149AC7" w14:textId="77777777" w:rsidR="00B272C7" w:rsidRPr="00F46CFE" w:rsidRDefault="00B272C7" w:rsidP="00F46CFE">
      <w:pPr>
        <w:spacing w:line="240" w:lineRule="auto"/>
      </w:pPr>
      <w:r w:rsidRPr="00F46CFE">
        <w:t xml:space="preserve">College of Engineering’s Dean’s List: Spring/Fall 2018, Spring 2019. </w:t>
      </w:r>
      <w:r w:rsidRPr="00F46CFE">
        <w:br/>
        <w:t>College of Liberal Arts Dean’s List: Spring/Fall 2012, Fall 2011</w:t>
      </w:r>
    </w:p>
    <w:p w14:paraId="26F9817C" w14:textId="77777777" w:rsidR="00F77F24" w:rsidRDefault="00B272C7" w:rsidP="00F77F24">
      <w:pPr>
        <w:spacing w:line="240" w:lineRule="auto"/>
      </w:pPr>
      <w:r>
        <w:t>Publications:</w:t>
      </w:r>
    </w:p>
    <w:p w14:paraId="51E2DBEA" w14:textId="3FB5C881" w:rsidR="00743A9C" w:rsidRDefault="00743A9C" w:rsidP="00F77F24">
      <w:pPr>
        <w:pStyle w:val="ListBullet"/>
        <w:spacing w:line="240" w:lineRule="auto"/>
      </w:pPr>
      <w:hyperlink r:id="rId9" w:history="1">
        <w:r w:rsidRPr="00743A9C">
          <w:rPr>
            <w:rStyle w:val="Hyperlink"/>
          </w:rPr>
          <w:t>Towards Improving Urban Mobility with Crowdsourcing Incident Data</w:t>
        </w:r>
      </w:hyperlink>
    </w:p>
    <w:p w14:paraId="3BD9C758" w14:textId="69F4DBCA" w:rsidR="00743A9C" w:rsidRDefault="00743A9C" w:rsidP="00F77F24">
      <w:pPr>
        <w:pStyle w:val="ListBullet"/>
        <w:spacing w:line="240" w:lineRule="auto"/>
      </w:pPr>
      <w:hyperlink r:id="rId10" w:history="1">
        <w:r w:rsidRPr="00743A9C">
          <w:rPr>
            <w:rStyle w:val="Hyperlink"/>
          </w:rPr>
          <w:t>Code Reuse Between Android and Java Applications</w:t>
        </w:r>
      </w:hyperlink>
    </w:p>
    <w:p w14:paraId="4A20E42D" w14:textId="77777777" w:rsidR="00F77F24" w:rsidRDefault="00F77F24" w:rsidP="00F77F24">
      <w:pPr>
        <w:pStyle w:val="ListBullet"/>
        <w:numPr>
          <w:ilvl w:val="0"/>
          <w:numId w:val="0"/>
        </w:numPr>
        <w:spacing w:line="240" w:lineRule="auto"/>
        <w:ind w:left="216" w:hanging="216"/>
      </w:pPr>
      <w:r>
        <w:t xml:space="preserve">Conferences: </w:t>
      </w:r>
    </w:p>
    <w:p w14:paraId="3855CE6A" w14:textId="6ADE6750" w:rsidR="00B272C7" w:rsidRDefault="00F77F24" w:rsidP="005704F4">
      <w:pPr>
        <w:pStyle w:val="ListBullet"/>
        <w:numPr>
          <w:ilvl w:val="0"/>
          <w:numId w:val="19"/>
        </w:numPr>
        <w:spacing w:after="40" w:line="240" w:lineRule="auto"/>
        <w:ind w:left="720"/>
      </w:pPr>
      <w:r>
        <w:t>T</w:t>
      </w:r>
      <w:r w:rsidR="00B272C7" w:rsidRPr="00B272C7">
        <w:t>he 9th Annual South West HEP/CAMP Student Leadership Conference – Feb. 2019</w:t>
      </w:r>
    </w:p>
    <w:p w14:paraId="15D3756E" w14:textId="7FA4867D" w:rsidR="0035331C" w:rsidRDefault="0035331C" w:rsidP="005704F4">
      <w:pPr>
        <w:pStyle w:val="ListParagraph"/>
        <w:numPr>
          <w:ilvl w:val="0"/>
          <w:numId w:val="19"/>
        </w:numPr>
        <w:spacing w:after="40" w:line="240" w:lineRule="auto"/>
        <w:ind w:left="720"/>
      </w:pPr>
      <w:r>
        <w:t>ICSOFT 2019 14</w:t>
      </w:r>
      <w:r w:rsidRPr="00F77F24">
        <w:rPr>
          <w:vertAlign w:val="superscript"/>
        </w:rPr>
        <w:t>th</w:t>
      </w:r>
      <w:r>
        <w:t xml:space="preserve"> International Conference on Software Technologies, Prague, Czech Republic, July 26-28, 2019.</w:t>
      </w:r>
    </w:p>
    <w:sectPr w:rsidR="0035331C">
      <w:headerReference w:type="default" r:id="rId11"/>
      <w:footerReference w:type="default" r:id="rId12"/>
      <w:headerReference w:type="first" r:id="rId13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E3801" w14:textId="77777777" w:rsidR="008914C0" w:rsidRDefault="008914C0">
      <w:r>
        <w:separator/>
      </w:r>
    </w:p>
  </w:endnote>
  <w:endnote w:type="continuationSeparator" w:id="0">
    <w:p w14:paraId="7E86E64B" w14:textId="77777777" w:rsidR="008914C0" w:rsidRDefault="00891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2829B" w14:textId="77777777" w:rsidR="00E50472" w:rsidRDefault="0060290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6D24E" w14:textId="77777777" w:rsidR="008914C0" w:rsidRDefault="008914C0">
      <w:r>
        <w:separator/>
      </w:r>
    </w:p>
  </w:footnote>
  <w:footnote w:type="continuationSeparator" w:id="0">
    <w:p w14:paraId="5A689E5D" w14:textId="77777777" w:rsidR="008914C0" w:rsidRDefault="00891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24FC" w14:textId="77777777" w:rsidR="00E50472" w:rsidRDefault="00602908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BFDBA3B" wp14:editId="7FDE53D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359857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C34A2" w14:textId="77777777" w:rsidR="00E50472" w:rsidRDefault="0060290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42E986" wp14:editId="150576C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A958A7" w14:textId="77777777" w:rsidR="00E50472" w:rsidRDefault="00E50472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F42E986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DA958A7" w14:textId="77777777" w:rsidR="00E50472" w:rsidRDefault="00E50472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47E8E9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252951"/>
    <w:multiLevelType w:val="hybridMultilevel"/>
    <w:tmpl w:val="7F72B8BE"/>
    <w:lvl w:ilvl="0" w:tplc="B2BE916A">
      <w:start w:val="1"/>
      <w:numFmt w:val="bullet"/>
      <w:lvlText w:val=""/>
      <w:lvlJc w:val="left"/>
      <w:pPr>
        <w:ind w:left="719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1" w15:restartNumberingAfterBreak="0">
    <w:nsid w:val="0B492F01"/>
    <w:multiLevelType w:val="hybridMultilevel"/>
    <w:tmpl w:val="DFD20232"/>
    <w:lvl w:ilvl="0" w:tplc="B726A49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430F2F"/>
    <w:multiLevelType w:val="hybridMultilevel"/>
    <w:tmpl w:val="5D0E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96116"/>
    <w:multiLevelType w:val="hybridMultilevel"/>
    <w:tmpl w:val="C0786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67D9F"/>
    <w:multiLevelType w:val="hybridMultilevel"/>
    <w:tmpl w:val="3EEA0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86E7A"/>
    <w:multiLevelType w:val="hybridMultilevel"/>
    <w:tmpl w:val="F94C8050"/>
    <w:lvl w:ilvl="0" w:tplc="B2BE916A">
      <w:start w:val="1"/>
      <w:numFmt w:val="bullet"/>
      <w:lvlText w:val=""/>
      <w:lvlJc w:val="left"/>
      <w:pPr>
        <w:ind w:left="712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17" w15:restartNumberingAfterBreak="0">
    <w:nsid w:val="454416C3"/>
    <w:multiLevelType w:val="hybridMultilevel"/>
    <w:tmpl w:val="54EC3C46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4040D"/>
    <w:multiLevelType w:val="hybridMultilevel"/>
    <w:tmpl w:val="A4D04ABE"/>
    <w:lvl w:ilvl="0" w:tplc="7128812A">
      <w:start w:val="5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D1C45"/>
    <w:multiLevelType w:val="hybridMultilevel"/>
    <w:tmpl w:val="D9E82414"/>
    <w:lvl w:ilvl="0" w:tplc="B2BE916A">
      <w:start w:val="1"/>
      <w:numFmt w:val="bullet"/>
      <w:lvlText w:val=""/>
      <w:lvlJc w:val="left"/>
      <w:pPr>
        <w:ind w:left="714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1" w15:restartNumberingAfterBreak="0">
    <w:nsid w:val="7B984424"/>
    <w:multiLevelType w:val="hybridMultilevel"/>
    <w:tmpl w:val="ADE6C2D0"/>
    <w:lvl w:ilvl="0" w:tplc="B2BE91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53D17"/>
    <w:multiLevelType w:val="hybridMultilevel"/>
    <w:tmpl w:val="BA141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22"/>
  </w:num>
  <w:num w:numId="15">
    <w:abstractNumId w:val="15"/>
  </w:num>
  <w:num w:numId="16">
    <w:abstractNumId w:val="13"/>
  </w:num>
  <w:num w:numId="17">
    <w:abstractNumId w:val="14"/>
  </w:num>
  <w:num w:numId="18">
    <w:abstractNumId w:val="21"/>
  </w:num>
  <w:num w:numId="19">
    <w:abstractNumId w:val="20"/>
  </w:num>
  <w:num w:numId="20">
    <w:abstractNumId w:val="10"/>
  </w:num>
  <w:num w:numId="21">
    <w:abstractNumId w:val="16"/>
  </w:num>
  <w:num w:numId="22">
    <w:abstractNumId w:val="1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FF"/>
    <w:rsid w:val="000179C0"/>
    <w:rsid w:val="0007518B"/>
    <w:rsid w:val="000C04B2"/>
    <w:rsid w:val="000F1B67"/>
    <w:rsid w:val="00123A0E"/>
    <w:rsid w:val="00133C71"/>
    <w:rsid w:val="00162994"/>
    <w:rsid w:val="0016341C"/>
    <w:rsid w:val="001C5FB8"/>
    <w:rsid w:val="001E4AC5"/>
    <w:rsid w:val="0020130D"/>
    <w:rsid w:val="00206E74"/>
    <w:rsid w:val="00246067"/>
    <w:rsid w:val="00271623"/>
    <w:rsid w:val="002A5177"/>
    <w:rsid w:val="002B4AE1"/>
    <w:rsid w:val="002E0E1B"/>
    <w:rsid w:val="002E1727"/>
    <w:rsid w:val="002F2C58"/>
    <w:rsid w:val="00326768"/>
    <w:rsid w:val="0033370C"/>
    <w:rsid w:val="00345561"/>
    <w:rsid w:val="0035331C"/>
    <w:rsid w:val="00392773"/>
    <w:rsid w:val="0039682B"/>
    <w:rsid w:val="003A1EE6"/>
    <w:rsid w:val="003F3B83"/>
    <w:rsid w:val="00401E6A"/>
    <w:rsid w:val="00433F47"/>
    <w:rsid w:val="00435AA5"/>
    <w:rsid w:val="004648F7"/>
    <w:rsid w:val="00473C3F"/>
    <w:rsid w:val="00487FC7"/>
    <w:rsid w:val="005704F4"/>
    <w:rsid w:val="005D3493"/>
    <w:rsid w:val="005D4958"/>
    <w:rsid w:val="00602908"/>
    <w:rsid w:val="00615C3C"/>
    <w:rsid w:val="00616926"/>
    <w:rsid w:val="00636D2A"/>
    <w:rsid w:val="0067542D"/>
    <w:rsid w:val="006B13C9"/>
    <w:rsid w:val="006B328C"/>
    <w:rsid w:val="006B47BA"/>
    <w:rsid w:val="006D6750"/>
    <w:rsid w:val="00743A9C"/>
    <w:rsid w:val="007A77D5"/>
    <w:rsid w:val="007D4583"/>
    <w:rsid w:val="007F357F"/>
    <w:rsid w:val="00820EF1"/>
    <w:rsid w:val="00845509"/>
    <w:rsid w:val="00854692"/>
    <w:rsid w:val="00864EC3"/>
    <w:rsid w:val="008914C0"/>
    <w:rsid w:val="008C3072"/>
    <w:rsid w:val="0096747D"/>
    <w:rsid w:val="00974BF1"/>
    <w:rsid w:val="009A3BAD"/>
    <w:rsid w:val="009B3C2E"/>
    <w:rsid w:val="009B71E5"/>
    <w:rsid w:val="009C37DA"/>
    <w:rsid w:val="009D6E2F"/>
    <w:rsid w:val="009F6C8D"/>
    <w:rsid w:val="00A11203"/>
    <w:rsid w:val="00A221A0"/>
    <w:rsid w:val="00A23C57"/>
    <w:rsid w:val="00A42D3E"/>
    <w:rsid w:val="00A6557E"/>
    <w:rsid w:val="00A80562"/>
    <w:rsid w:val="00A83F20"/>
    <w:rsid w:val="00A8573D"/>
    <w:rsid w:val="00AF34AF"/>
    <w:rsid w:val="00B04548"/>
    <w:rsid w:val="00B272C7"/>
    <w:rsid w:val="00B765B0"/>
    <w:rsid w:val="00B96100"/>
    <w:rsid w:val="00BA4F3B"/>
    <w:rsid w:val="00BC7BDB"/>
    <w:rsid w:val="00BD0A48"/>
    <w:rsid w:val="00C07F64"/>
    <w:rsid w:val="00C142FF"/>
    <w:rsid w:val="00C6767E"/>
    <w:rsid w:val="00C930A6"/>
    <w:rsid w:val="00CA5C5F"/>
    <w:rsid w:val="00D01F5D"/>
    <w:rsid w:val="00D34F03"/>
    <w:rsid w:val="00D511DC"/>
    <w:rsid w:val="00D57A4F"/>
    <w:rsid w:val="00D91ABF"/>
    <w:rsid w:val="00D96601"/>
    <w:rsid w:val="00DA6091"/>
    <w:rsid w:val="00DD5771"/>
    <w:rsid w:val="00E50472"/>
    <w:rsid w:val="00E576B6"/>
    <w:rsid w:val="00E96AAD"/>
    <w:rsid w:val="00EE0DEE"/>
    <w:rsid w:val="00EF62B6"/>
    <w:rsid w:val="00F037A6"/>
    <w:rsid w:val="00F467FC"/>
    <w:rsid w:val="00F46CFE"/>
    <w:rsid w:val="00F52260"/>
    <w:rsid w:val="00F53E3F"/>
    <w:rsid w:val="00F77F24"/>
    <w:rsid w:val="00FE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CD722"/>
  <w15:chartTrackingRefBased/>
  <w15:docId w15:val="{4FC52D64-8BC5-8148-BF01-6198CF8B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customStyle="1" w:styleId="Predeterminado">
    <w:name w:val="Predeterminado"/>
    <w:rsid w:val="00B272C7"/>
    <w:pPr>
      <w:widowControl w:val="0"/>
      <w:tabs>
        <w:tab w:val="left" w:pos="709"/>
      </w:tabs>
      <w:suppressAutoHyphens/>
      <w:overflowPunct w:val="0"/>
      <w:spacing w:after="200" w:line="276" w:lineRule="auto"/>
    </w:pPr>
    <w:rPr>
      <w:rFonts w:ascii="Times New Roman" w:eastAsia="SimSun" w:hAnsi="Times New Roman" w:cs="Lucida Sans"/>
      <w:color w:val="00000A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1D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1D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201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743A9C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4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5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3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2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9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1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7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5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9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8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1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7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9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8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4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2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1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2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3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8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vchavez2/research-papers/blob/main/College%20Work%20Experience.docx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cvchavez2/research-papers/blob/main/Code-Reuse-Between-Java-and-Android-Application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vchavez2/research-papers/blob/main/IRES_Safety_Conference_Paper_2019_v5.0.pd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vchavez2/Library/Containers/com.microsoft.Word/Data/Library/Application%20Support/Microsoft/Office/16.0/DTS/en-US%7b0DB12452-0EDD-6446-80D3-99D87D41E57B%7d/%7b04F7F8CB-048D-8A4B-A939-18DF7849B894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B9F4118E47CF4FBB800FCF14B76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0AD94-E6C7-974E-AD4D-AEC5822C6DAB}"/>
      </w:docPartPr>
      <w:docPartBody>
        <w:p w:rsidR="00B51711" w:rsidRDefault="00F03349">
          <w:pPr>
            <w:pStyle w:val="B2B9F4118E47CF4FBB800FCF14B76E2A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49"/>
    <w:rsid w:val="0000209F"/>
    <w:rsid w:val="0000524E"/>
    <w:rsid w:val="000279AC"/>
    <w:rsid w:val="00181BA1"/>
    <w:rsid w:val="0033365A"/>
    <w:rsid w:val="004557FA"/>
    <w:rsid w:val="00495308"/>
    <w:rsid w:val="004A6263"/>
    <w:rsid w:val="004C3A70"/>
    <w:rsid w:val="004D7F1B"/>
    <w:rsid w:val="00684598"/>
    <w:rsid w:val="008B2F1B"/>
    <w:rsid w:val="00944F1A"/>
    <w:rsid w:val="0096419A"/>
    <w:rsid w:val="00A807CB"/>
    <w:rsid w:val="00B51711"/>
    <w:rsid w:val="00C627C2"/>
    <w:rsid w:val="00D04992"/>
    <w:rsid w:val="00D609C0"/>
    <w:rsid w:val="00D8110D"/>
    <w:rsid w:val="00E65867"/>
    <w:rsid w:val="00EA149B"/>
    <w:rsid w:val="00EE2AB4"/>
    <w:rsid w:val="00F03349"/>
    <w:rsid w:val="00F7532C"/>
    <w:rsid w:val="00FB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2B9F4118E47CF4FBB800FCF14B76E2A">
    <w:name w:val="B2B9F4118E47CF4FBB800FCF14B76E2A"/>
  </w:style>
  <w:style w:type="paragraph" w:customStyle="1" w:styleId="8EA7B65C82EF1B4093F45FC1CFC71C8C">
    <w:name w:val="8EA7B65C82EF1B4093F45FC1CFC71C8C"/>
    <w:rsid w:val="0033365A"/>
  </w:style>
  <w:style w:type="paragraph" w:customStyle="1" w:styleId="8C63E690395DDD4680CE67A5517027E0">
    <w:name w:val="8C63E690395DDD4680CE67A5517027E0"/>
    <w:rsid w:val="003336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C74D9-FF55-5F48-9FD0-2C0FA69B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{04F7F8CB-048D-8A4B-A939-18DF7849B894}tf10002074.dotx</Template>
  <TotalTime>56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carlos chavez</cp:lastModifiedBy>
  <cp:revision>5</cp:revision>
  <dcterms:created xsi:type="dcterms:W3CDTF">2021-12-03T18:36:00Z</dcterms:created>
  <dcterms:modified xsi:type="dcterms:W3CDTF">2021-12-04T01:26:00Z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